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C5" w:rsidRPr="00843164" w:rsidRDefault="007C4857">
      <w:pPr>
        <w:pStyle w:val="Title"/>
      </w:pPr>
      <w:r>
        <w:t>nelson chacko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F8055C" w:rsidP="00E92B92">
            <w:pPr>
              <w:pStyle w:val="ContactInfo"/>
            </w:pPr>
            <w:sdt>
              <w:sdtPr>
                <w:alias w:val="Enter street address, city, st zip code:"/>
                <w:tag w:val="Enter street address, city, st zip code:"/>
                <w:id w:val="1370723620"/>
                <w:placeholder>
                  <w:docPart w:val="0B41B80969334E879CA28F652AD0F8D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60D3F" w:rsidRPr="00843164">
                  <w:t>Street Address, City, ST ZIP Code</w:t>
                </w:r>
              </w:sdtContent>
            </w:sdt>
            <w:r w:rsidR="00260D3F" w:rsidRPr="00843164">
              <w:t> | </w:t>
            </w:r>
            <w:r w:rsidR="00507B9F">
              <w:t>8281805497</w:t>
            </w:r>
            <w:r w:rsidR="00260D3F" w:rsidRPr="00843164">
              <w:t> | </w:t>
            </w:r>
            <w:r w:rsidR="00E92B92">
              <w:t>nelson.c@dcubeai.com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AA59019EF2904A9E86663D3F530FE448"/>
        </w:placeholder>
        <w:temporary/>
        <w:showingPlcHdr/>
        <w15:appearance w15:val="hidden"/>
      </w:sdtPr>
      <w:sdtEndPr/>
      <w:sdtContent>
        <w:p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F8055C">
            <w:sdt>
              <w:sdtPr>
                <w:alias w:val="Enter objective:"/>
                <w:tag w:val="Enter objective:"/>
                <w:id w:val="396481143"/>
                <w:placeholder>
                  <w:docPart w:val="61CE2D9A0C714F999393C56933A70715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Check out the quick tips below to help you get started. To replace tip text with your own, just click it and start typing.</w:t>
                </w:r>
              </w:sdtContent>
            </w:sdt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25880DE9A2CC488AA19BC128876F31B4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Pr="00843164" w:rsidRDefault="000674BF" w:rsidP="000674BF">
            <w:r>
              <w:t>Machine Learning, Data Science</w:t>
            </w:r>
            <w:bookmarkStart w:id="0" w:name="_GoBack"/>
            <w:bookmarkEnd w:id="0"/>
            <w:r>
              <w:t xml:space="preserve"> 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955E334858564FA49CB89BE9C292658B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843164" w:rsidRDefault="00F8055C" w:rsidP="00843164">
            <w:pPr>
              <w:pStyle w:val="Date"/>
            </w:pPr>
            <w:sdt>
              <w:sdtPr>
                <w:alias w:val="Enter Dates From for employment 1:"/>
                <w:tag w:val="Enter Dates From for employment 1:"/>
                <w:id w:val="2053807819"/>
                <w:placeholder>
                  <w:docPart w:val="4C03F293FADE49E99BF4FF034C11E9BC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1:"/>
                <w:tag w:val="Enter Dates To for employment 1:"/>
                <w:id w:val="1221249156"/>
                <w:placeholder>
                  <w:docPart w:val="CC0BFE64CD3548328835FD901C992B8F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:rsidR="00843164" w:rsidRPr="00843164" w:rsidRDefault="00F8055C" w:rsidP="00297EBC">
            <w:sdt>
              <w:sdtPr>
                <w:alias w:val="Enter Job Title 1:"/>
                <w:tag w:val="Enter Job Title 1:"/>
                <w:id w:val="-1093548063"/>
                <w:placeholder>
                  <w:docPart w:val="43E4F11536AF418580DF4C46F062046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1:"/>
                <w:tag w:val="Enter Company Name 1:"/>
                <w:id w:val="2063141089"/>
                <w:placeholder>
                  <w:docPart w:val="1EE30D6236C341098055340A0061C51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1:"/>
              <w:tag w:val="Enter responsibilities and accomplishments 1:"/>
              <w:id w:val="-513455036"/>
              <w:placeholder>
                <w:docPart w:val="419D1529F7064EC887DB65F9491C654C"/>
              </w:placeholder>
              <w:temporary/>
              <w:showingPlcHdr/>
              <w15:appearance w15:val="hidden"/>
            </w:sdtPr>
            <w:sdtEndPr/>
            <w:sdtContent>
              <w:p w:rsidR="00843164" w:rsidRPr="00843164" w:rsidRDefault="00843164" w:rsidP="00297EBC">
                <w:pPr>
                  <w:pStyle w:val="ListBullet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  <w:tr w:rsidR="00843164" w:rsidRPr="00843164" w:rsidTr="00526C73">
        <w:tc>
          <w:tcPr>
            <w:tcW w:w="913" w:type="pct"/>
          </w:tcPr>
          <w:p w:rsidR="00843164" w:rsidRPr="00843164" w:rsidRDefault="00F8055C" w:rsidP="00843164">
            <w:pPr>
              <w:pStyle w:val="Date"/>
            </w:pPr>
            <w:sdt>
              <w:sdtPr>
                <w:alias w:val="Enter Dates From for employment 2:"/>
                <w:tag w:val="Enter Dates From for employment 2:"/>
                <w:id w:val="456924956"/>
                <w:placeholder>
                  <w:docPart w:val="11974500CECC4204A66A6717FCEB1B13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2:"/>
                <w:tag w:val="Enter Dates To for employment 2:"/>
                <w:id w:val="-1308615942"/>
                <w:placeholder>
                  <w:docPart w:val="BFE28465606F49A6A53ECDCFB287AA9B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:rsidR="00843164" w:rsidRPr="00843164" w:rsidRDefault="00F8055C" w:rsidP="00297EBC">
            <w:sdt>
              <w:sdtPr>
                <w:alias w:val="Enter Job Title 2:"/>
                <w:tag w:val="Enter Job Title 2:"/>
                <w:id w:val="-1321334788"/>
                <w:placeholder>
                  <w:docPart w:val="771D52F23E174DADB737A4F16F2CB77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Job Title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Company Name 2:"/>
                <w:tag w:val="Enter Company Name 2:"/>
                <w:id w:val="-1799369095"/>
                <w:placeholder>
                  <w:docPart w:val="74CDF72FC32D4CBEBAE2F739B7BFFBF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Company Name</w:t>
                </w:r>
              </w:sdtContent>
            </w:sdt>
          </w:p>
          <w:sdt>
            <w:sdtPr>
              <w:alias w:val="Enter responsibilities and accomplishments 2:"/>
              <w:tag w:val="Enter responsibilities and accomplishments 2:"/>
              <w:id w:val="1747837258"/>
              <w:placeholder>
                <w:docPart w:val="17AE661EEA854D21A1DFEBC7DD20E232"/>
              </w:placeholder>
              <w:temporary/>
              <w:showingPlcHdr/>
              <w15:appearance w15:val="hidden"/>
            </w:sdtPr>
            <w:sdtEndPr/>
            <w:sdtContent>
              <w:p w:rsidR="00843164" w:rsidRPr="00843164" w:rsidRDefault="00843164" w:rsidP="00297EBC">
                <w:pPr>
                  <w:pStyle w:val="ListBullet"/>
                </w:pPr>
                <w:r w:rsidRPr="00843164">
                  <w:t>This is the place for a brief summary of your key responsibilities and most stellar accomplishments.</w:t>
                </w:r>
              </w:p>
            </w:sdtContent>
          </w:sdt>
        </w:tc>
      </w:tr>
    </w:tbl>
    <w:sdt>
      <w:sdtPr>
        <w:alias w:val="Education heading:"/>
        <w:tag w:val="Education heading:"/>
        <w:id w:val="989682148"/>
        <w:placeholder>
          <w:docPart w:val="02EB30BD6B364B6B80EB1903A95ACA94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843164" w:rsidRDefault="00F8055C" w:rsidP="00297EBC">
            <w:pPr>
              <w:pStyle w:val="Date"/>
            </w:pPr>
            <w:sdt>
              <w:sdtPr>
                <w:alias w:val="Enter Dates From for Education:"/>
                <w:tag w:val="Enter Dates From for Education:"/>
                <w:id w:val="292942290"/>
                <w:placeholder>
                  <w:docPart w:val="FCB58B15899D4EBD983E595C2E137F97"/>
                </w:placeholder>
                <w:temporary/>
                <w:showingPlcHdr/>
                <w15:appearance w15:val="hidden"/>
              </w:sdtPr>
              <w:sdtEndPr/>
              <w:sdtContent>
                <w:r w:rsidR="00843164">
                  <w:t>Dates 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ducation:"/>
                <w:tag w:val="Enter Dates To for Education:"/>
                <w:id w:val="2091974948"/>
                <w:placeholder>
                  <w:docPart w:val="6625373F1C9A4DD0963E7BD26AD575F9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:rsidR="00843164" w:rsidRPr="00843164" w:rsidRDefault="00F8055C" w:rsidP="00297EBC">
            <w:sdt>
              <w:sdtPr>
                <w:alias w:val="Enter Degree:"/>
                <w:tag w:val="Enter Degree:"/>
                <w:id w:val="-1807461848"/>
                <w:placeholder>
                  <w:docPart w:val="9A4BB1F8C1C54E269C9E14E35F3ED83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Degree</w:t>
                </w:r>
              </w:sdtContent>
            </w:sdt>
            <w:r w:rsidR="00843164" w:rsidRPr="00843164">
              <w:t>,  </w:t>
            </w:r>
            <w:sdt>
              <w:sdtPr>
                <w:alias w:val="Enter Location:"/>
                <w:tag w:val="Enter Location:"/>
                <w:id w:val="-996261392"/>
                <w:placeholder>
                  <w:docPart w:val="784846E98F9A41618330ACE23BBF78AF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Location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School Name:"/>
                <w:tag w:val="Enter School Name:"/>
                <w:id w:val="-2045042378"/>
                <w:placeholder>
                  <w:docPart w:val="9681A0FE3B0A4F2389871A2905A83738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School Name</w:t>
                </w:r>
              </w:sdtContent>
            </w:sdt>
          </w:p>
        </w:tc>
      </w:tr>
    </w:tbl>
    <w:sdt>
      <w:sdtPr>
        <w:alias w:val="Communication heading:"/>
        <w:tag w:val="Communication heading:"/>
        <w:id w:val="1856458219"/>
        <w:placeholder>
          <w:docPart w:val="3210C44F6EEE4062871ED5A022B1A17F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Communication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F8055C" w:rsidP="00126049">
            <w:sdt>
              <w:sdtPr>
                <w:alias w:val="Enter communication details:"/>
                <w:tag w:val="Enter communication details:"/>
                <w:id w:val="-31496688"/>
                <w:placeholder>
                  <w:docPart w:val="1EB63B89071F42968CB1335999DF0482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</w:tbl>
    <w:sdt>
      <w:sdtPr>
        <w:alias w:val="Leadership heading:"/>
        <w:tag w:val="Leadership heading:"/>
        <w:id w:val="-597258693"/>
        <w:placeholder>
          <w:docPart w:val="89B3BBADC9564E2A9100A5318D50843E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F8055C" w:rsidP="00CF2932">
            <w:sdt>
              <w:sdtPr>
                <w:alias w:val="Enter Leadership details:"/>
                <w:tag w:val="Enter Leadership details:"/>
                <w:id w:val="-2081979218"/>
                <w:placeholder>
                  <w:docPart w:val="384234BAE4734DFFAE0646D750F723FF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</w:tbl>
    <w:p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55C" w:rsidRDefault="00F8055C">
      <w:pPr>
        <w:spacing w:after="0"/>
      </w:pPr>
      <w:r>
        <w:separator/>
      </w:r>
    </w:p>
    <w:p w:rsidR="00F8055C" w:rsidRDefault="00F8055C"/>
  </w:endnote>
  <w:endnote w:type="continuationSeparator" w:id="0">
    <w:p w:rsidR="00F8055C" w:rsidRDefault="00F8055C">
      <w:pPr>
        <w:spacing w:after="0"/>
      </w:pPr>
      <w:r>
        <w:continuationSeparator/>
      </w:r>
    </w:p>
    <w:p w:rsidR="00F8055C" w:rsidRDefault="00F80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55C" w:rsidRDefault="00F8055C">
      <w:pPr>
        <w:spacing w:after="0"/>
      </w:pPr>
      <w:r>
        <w:separator/>
      </w:r>
    </w:p>
    <w:p w:rsidR="00F8055C" w:rsidRDefault="00F8055C"/>
  </w:footnote>
  <w:footnote w:type="continuationSeparator" w:id="0">
    <w:p w:rsidR="00F8055C" w:rsidRDefault="00F8055C">
      <w:pPr>
        <w:spacing w:after="0"/>
      </w:pPr>
      <w:r>
        <w:continuationSeparator/>
      </w:r>
    </w:p>
    <w:p w:rsidR="00F8055C" w:rsidRDefault="00F8055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57"/>
    <w:rsid w:val="000674BF"/>
    <w:rsid w:val="000C0CA7"/>
    <w:rsid w:val="000F2762"/>
    <w:rsid w:val="00126049"/>
    <w:rsid w:val="0014523F"/>
    <w:rsid w:val="002468B2"/>
    <w:rsid w:val="00254924"/>
    <w:rsid w:val="002563E8"/>
    <w:rsid w:val="00260D3F"/>
    <w:rsid w:val="00431ACC"/>
    <w:rsid w:val="004827F9"/>
    <w:rsid w:val="00507B9F"/>
    <w:rsid w:val="00526C73"/>
    <w:rsid w:val="00650306"/>
    <w:rsid w:val="00693B17"/>
    <w:rsid w:val="00762CE4"/>
    <w:rsid w:val="00797C46"/>
    <w:rsid w:val="007C4857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E92B92"/>
    <w:rsid w:val="00F25533"/>
    <w:rsid w:val="00F6077F"/>
    <w:rsid w:val="00F63B5F"/>
    <w:rsid w:val="00F8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467CD-947A-4F99-9B3B-0A979F8A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hac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41B80969334E879CA28F652AD0F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AA414-6515-4714-9317-D3F6A695B298}"/>
      </w:docPartPr>
      <w:docPartBody>
        <w:p w:rsidR="004769E7" w:rsidRDefault="00837E56">
          <w:pPr>
            <w:pStyle w:val="0B41B80969334E879CA28F652AD0F8DA"/>
          </w:pPr>
          <w:r w:rsidRPr="00843164">
            <w:t>Street Address, City, ST ZIP Code</w:t>
          </w:r>
        </w:p>
      </w:docPartBody>
    </w:docPart>
    <w:docPart>
      <w:docPartPr>
        <w:name w:val="AA59019EF2904A9E86663D3F530F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3385E-ADE0-4738-B204-34CD51BFAA2B}"/>
      </w:docPartPr>
      <w:docPartBody>
        <w:p w:rsidR="004769E7" w:rsidRDefault="00837E56">
          <w:pPr>
            <w:pStyle w:val="AA59019EF2904A9E86663D3F530FE448"/>
          </w:pPr>
          <w:r w:rsidRPr="00843164">
            <w:t>Objective</w:t>
          </w:r>
        </w:p>
      </w:docPartBody>
    </w:docPart>
    <w:docPart>
      <w:docPartPr>
        <w:name w:val="61CE2D9A0C714F999393C56933A70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A107E-1AC9-4A4C-958D-31EF09A6B869}"/>
      </w:docPartPr>
      <w:docPartBody>
        <w:p w:rsidR="004769E7" w:rsidRDefault="00837E56">
          <w:pPr>
            <w:pStyle w:val="61CE2D9A0C714F999393C56933A70715"/>
          </w:pPr>
          <w:r w:rsidRPr="00843164">
            <w:t>Check out the quick tips below to help you get started. To replace tip text with your own, just click it and start typing.</w:t>
          </w:r>
        </w:p>
      </w:docPartBody>
    </w:docPart>
    <w:docPart>
      <w:docPartPr>
        <w:name w:val="25880DE9A2CC488AA19BC128876F3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1C232-89A1-4E5E-9D26-A75B54F3E972}"/>
      </w:docPartPr>
      <w:docPartBody>
        <w:p w:rsidR="004769E7" w:rsidRDefault="00837E56">
          <w:pPr>
            <w:pStyle w:val="25880DE9A2CC488AA19BC128876F31B4"/>
          </w:pPr>
          <w:r w:rsidRPr="00843164">
            <w:t>Skills &amp; Abilities</w:t>
          </w:r>
        </w:p>
      </w:docPartBody>
    </w:docPart>
    <w:docPart>
      <w:docPartPr>
        <w:name w:val="955E334858564FA49CB89BE9C2926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E8239-473C-456A-B15D-961CB724A2E4}"/>
      </w:docPartPr>
      <w:docPartBody>
        <w:p w:rsidR="004769E7" w:rsidRDefault="00837E56">
          <w:pPr>
            <w:pStyle w:val="955E334858564FA49CB89BE9C292658B"/>
          </w:pPr>
          <w:r w:rsidRPr="00843164">
            <w:t>Experience</w:t>
          </w:r>
        </w:p>
      </w:docPartBody>
    </w:docPart>
    <w:docPart>
      <w:docPartPr>
        <w:name w:val="4C03F293FADE49E99BF4FF034C11E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F4E03-194C-40BE-97C5-20C93EA00E4E}"/>
      </w:docPartPr>
      <w:docPartBody>
        <w:p w:rsidR="004769E7" w:rsidRDefault="00837E56">
          <w:pPr>
            <w:pStyle w:val="4C03F293FADE49E99BF4FF034C11E9BC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CC0BFE64CD3548328835FD901C992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4B791-160A-4914-8600-3301A0539346}"/>
      </w:docPartPr>
      <w:docPartBody>
        <w:p w:rsidR="004769E7" w:rsidRDefault="00837E56">
          <w:pPr>
            <w:pStyle w:val="CC0BFE64CD3548328835FD901C992B8F"/>
          </w:pPr>
          <w:r w:rsidRPr="00843164">
            <w:t>To</w:t>
          </w:r>
        </w:p>
      </w:docPartBody>
    </w:docPart>
    <w:docPart>
      <w:docPartPr>
        <w:name w:val="43E4F11536AF418580DF4C46F0620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9B2B-C8E4-4ED9-BCE4-9633AC3D1276}"/>
      </w:docPartPr>
      <w:docPartBody>
        <w:p w:rsidR="004769E7" w:rsidRDefault="00837E56">
          <w:pPr>
            <w:pStyle w:val="43E4F11536AF418580DF4C46F0620463"/>
          </w:pPr>
          <w:r w:rsidRPr="00843164">
            <w:t>Job Title</w:t>
          </w:r>
        </w:p>
      </w:docPartBody>
    </w:docPart>
    <w:docPart>
      <w:docPartPr>
        <w:name w:val="1EE30D6236C341098055340A0061C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26F0B-EBD1-480D-AF6B-CF7A3D87E2CB}"/>
      </w:docPartPr>
      <w:docPartBody>
        <w:p w:rsidR="004769E7" w:rsidRDefault="00837E56">
          <w:pPr>
            <w:pStyle w:val="1EE30D6236C341098055340A0061C51A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419D1529F7064EC887DB65F9491C6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F87BD-EDB9-4B74-8F3A-087B68FBA782}"/>
      </w:docPartPr>
      <w:docPartBody>
        <w:p w:rsidR="004769E7" w:rsidRDefault="00837E56">
          <w:pPr>
            <w:pStyle w:val="419D1529F7064EC887DB65F9491C654C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11974500CECC4204A66A6717FCEB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8BF30-9B30-43A4-9E20-2EA9EC752F9C}"/>
      </w:docPartPr>
      <w:docPartBody>
        <w:p w:rsidR="004769E7" w:rsidRDefault="00837E56">
          <w:pPr>
            <w:pStyle w:val="11974500CECC4204A66A6717FCEB1B13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BFE28465606F49A6A53ECDCFB287A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388A-7F04-4044-A5B3-D28F9BB47054}"/>
      </w:docPartPr>
      <w:docPartBody>
        <w:p w:rsidR="004769E7" w:rsidRDefault="00837E56">
          <w:pPr>
            <w:pStyle w:val="BFE28465606F49A6A53ECDCFB287AA9B"/>
          </w:pPr>
          <w:r w:rsidRPr="00843164">
            <w:t>To</w:t>
          </w:r>
        </w:p>
      </w:docPartBody>
    </w:docPart>
    <w:docPart>
      <w:docPartPr>
        <w:name w:val="771D52F23E174DADB737A4F16F2C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F767C-F755-4D65-90C6-2313B103FE54}"/>
      </w:docPartPr>
      <w:docPartBody>
        <w:p w:rsidR="004769E7" w:rsidRDefault="00837E56">
          <w:pPr>
            <w:pStyle w:val="771D52F23E174DADB737A4F16F2CB778"/>
          </w:pPr>
          <w:r w:rsidRPr="00843164">
            <w:t>Job Title</w:t>
          </w:r>
        </w:p>
      </w:docPartBody>
    </w:docPart>
    <w:docPart>
      <w:docPartPr>
        <w:name w:val="74CDF72FC32D4CBEBAE2F739B7BFF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5AE1B-4428-484B-AEAA-9495EE7B0FB4}"/>
      </w:docPartPr>
      <w:docPartBody>
        <w:p w:rsidR="004769E7" w:rsidRDefault="00837E56">
          <w:pPr>
            <w:pStyle w:val="74CDF72FC32D4CBEBAE2F739B7BFFBF6"/>
          </w:pPr>
          <w:r w:rsidRPr="00797C46">
            <w:rPr>
              <w:rStyle w:val="Emphasis"/>
            </w:rPr>
            <w:t>Company Name</w:t>
          </w:r>
        </w:p>
      </w:docPartBody>
    </w:docPart>
    <w:docPart>
      <w:docPartPr>
        <w:name w:val="17AE661EEA854D21A1DFEBC7DD20E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874B7-4F09-4FB8-A1FA-7F361DD63391}"/>
      </w:docPartPr>
      <w:docPartBody>
        <w:p w:rsidR="004769E7" w:rsidRDefault="00837E56">
          <w:pPr>
            <w:pStyle w:val="17AE661EEA854D21A1DFEBC7DD20E232"/>
          </w:pPr>
          <w:r w:rsidRPr="00843164">
            <w:t>This is the place for a brief summary of your key responsibilities and most stellar accomplishments.</w:t>
          </w:r>
        </w:p>
      </w:docPartBody>
    </w:docPart>
    <w:docPart>
      <w:docPartPr>
        <w:name w:val="02EB30BD6B364B6B80EB1903A95AC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1D7A-A7A8-42A4-BAF8-E222BBDDEF72}"/>
      </w:docPartPr>
      <w:docPartBody>
        <w:p w:rsidR="004769E7" w:rsidRDefault="00837E56">
          <w:pPr>
            <w:pStyle w:val="02EB30BD6B364B6B80EB1903A95ACA94"/>
          </w:pPr>
          <w:r w:rsidRPr="00843164">
            <w:t>Education</w:t>
          </w:r>
        </w:p>
      </w:docPartBody>
    </w:docPart>
    <w:docPart>
      <w:docPartPr>
        <w:name w:val="FCB58B15899D4EBD983E595C2E137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8C507-58ED-4D50-934F-00873ECCE5A7}"/>
      </w:docPartPr>
      <w:docPartBody>
        <w:p w:rsidR="004769E7" w:rsidRDefault="00837E56">
          <w:pPr>
            <w:pStyle w:val="FCB58B15899D4EBD983E595C2E137F97"/>
          </w:pPr>
          <w:r>
            <w:t>Dates F</w:t>
          </w:r>
          <w:r w:rsidRPr="00843164">
            <w:t>rom</w:t>
          </w:r>
        </w:p>
      </w:docPartBody>
    </w:docPart>
    <w:docPart>
      <w:docPartPr>
        <w:name w:val="6625373F1C9A4DD0963E7BD26AD57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80D59-30CE-4AF1-B2D5-F596BBED7115}"/>
      </w:docPartPr>
      <w:docPartBody>
        <w:p w:rsidR="004769E7" w:rsidRDefault="00837E56">
          <w:pPr>
            <w:pStyle w:val="6625373F1C9A4DD0963E7BD26AD575F9"/>
          </w:pPr>
          <w:r w:rsidRPr="00843164">
            <w:t>To</w:t>
          </w:r>
        </w:p>
      </w:docPartBody>
    </w:docPart>
    <w:docPart>
      <w:docPartPr>
        <w:name w:val="9A4BB1F8C1C54E269C9E14E35F3ED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0E6BB-90E8-4A76-9FF4-D04353032692}"/>
      </w:docPartPr>
      <w:docPartBody>
        <w:p w:rsidR="004769E7" w:rsidRDefault="00837E56">
          <w:pPr>
            <w:pStyle w:val="9A4BB1F8C1C54E269C9E14E35F3ED837"/>
          </w:pPr>
          <w:r w:rsidRPr="00843164">
            <w:t>Degree</w:t>
          </w:r>
        </w:p>
      </w:docPartBody>
    </w:docPart>
    <w:docPart>
      <w:docPartPr>
        <w:name w:val="784846E98F9A41618330ACE23BBF7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FC20-D4AA-4822-B636-39FD0BE076BC}"/>
      </w:docPartPr>
      <w:docPartBody>
        <w:p w:rsidR="004769E7" w:rsidRDefault="00837E56">
          <w:pPr>
            <w:pStyle w:val="784846E98F9A41618330ACE23BBF78AF"/>
          </w:pPr>
          <w:r w:rsidRPr="00843164">
            <w:t>Location</w:t>
          </w:r>
        </w:p>
      </w:docPartBody>
    </w:docPart>
    <w:docPart>
      <w:docPartPr>
        <w:name w:val="9681A0FE3B0A4F2389871A2905A83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75D75-1A85-4045-920C-EBE13B979405}"/>
      </w:docPartPr>
      <w:docPartBody>
        <w:p w:rsidR="004769E7" w:rsidRDefault="00837E56">
          <w:pPr>
            <w:pStyle w:val="9681A0FE3B0A4F2389871A2905A83738"/>
          </w:pPr>
          <w:r w:rsidRPr="00797C46">
            <w:rPr>
              <w:rStyle w:val="Emphasis"/>
            </w:rPr>
            <w:t>School Name</w:t>
          </w:r>
        </w:p>
      </w:docPartBody>
    </w:docPart>
    <w:docPart>
      <w:docPartPr>
        <w:name w:val="3210C44F6EEE4062871ED5A022B1A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B8EAC-8EC0-4D0A-9895-F08635984AAC}"/>
      </w:docPartPr>
      <w:docPartBody>
        <w:p w:rsidR="004769E7" w:rsidRDefault="00837E56">
          <w:pPr>
            <w:pStyle w:val="3210C44F6EEE4062871ED5A022B1A17F"/>
          </w:pPr>
          <w:r w:rsidRPr="00843164">
            <w:t>Communication</w:t>
          </w:r>
        </w:p>
      </w:docPartBody>
    </w:docPart>
    <w:docPart>
      <w:docPartPr>
        <w:name w:val="1EB63B89071F42968CB1335999DF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40D75-F913-4C68-8E1B-016E14702451}"/>
      </w:docPartPr>
      <w:docPartBody>
        <w:p w:rsidR="004769E7" w:rsidRDefault="00837E56">
          <w:pPr>
            <w:pStyle w:val="1EB63B89071F42968CB1335999DF0482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89B3BBADC9564E2A9100A5318D508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628F-4EF8-4060-A8B0-7C35371B16CA}"/>
      </w:docPartPr>
      <w:docPartBody>
        <w:p w:rsidR="004769E7" w:rsidRDefault="00837E56">
          <w:pPr>
            <w:pStyle w:val="89B3BBADC9564E2A9100A5318D50843E"/>
          </w:pPr>
          <w:r w:rsidRPr="00843164">
            <w:t>Leadership</w:t>
          </w:r>
        </w:p>
      </w:docPartBody>
    </w:docPart>
    <w:docPart>
      <w:docPartPr>
        <w:name w:val="384234BAE4734DFFAE0646D750F72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B7292-0A8B-465D-ABD4-2CF5377A00D0}"/>
      </w:docPartPr>
      <w:docPartBody>
        <w:p w:rsidR="004769E7" w:rsidRDefault="00837E56">
          <w:pPr>
            <w:pStyle w:val="384234BAE4734DFFAE0646D750F723FF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56"/>
    <w:rsid w:val="001C74A9"/>
    <w:rsid w:val="004769E7"/>
    <w:rsid w:val="0083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B70BA744204B558F319877CC83FEA7">
    <w:name w:val="26B70BA744204B558F319877CC83FEA7"/>
  </w:style>
  <w:style w:type="paragraph" w:customStyle="1" w:styleId="0B41B80969334E879CA28F652AD0F8DA">
    <w:name w:val="0B41B80969334E879CA28F652AD0F8DA"/>
  </w:style>
  <w:style w:type="paragraph" w:customStyle="1" w:styleId="0CB69F1A51654BF4A6B3AA616C440E93">
    <w:name w:val="0CB69F1A51654BF4A6B3AA616C440E93"/>
  </w:style>
  <w:style w:type="paragraph" w:customStyle="1" w:styleId="5B4325B2D6974B6A889F99AAB3BC81D7">
    <w:name w:val="5B4325B2D6974B6A889F99AAB3BC81D7"/>
  </w:style>
  <w:style w:type="paragraph" w:customStyle="1" w:styleId="AA59019EF2904A9E86663D3F530FE448">
    <w:name w:val="AA59019EF2904A9E86663D3F530FE448"/>
  </w:style>
  <w:style w:type="paragraph" w:customStyle="1" w:styleId="61CE2D9A0C714F999393C56933A70715">
    <w:name w:val="61CE2D9A0C714F999393C56933A70715"/>
  </w:style>
  <w:style w:type="paragraph" w:customStyle="1" w:styleId="25880DE9A2CC488AA19BC128876F31B4">
    <w:name w:val="25880DE9A2CC488AA19BC128876F31B4"/>
  </w:style>
  <w:style w:type="paragraph" w:customStyle="1" w:styleId="40AA548ADF8345CB8FEFC194889754DF">
    <w:name w:val="40AA548ADF8345CB8FEFC194889754DF"/>
  </w:style>
  <w:style w:type="paragraph" w:customStyle="1" w:styleId="955E334858564FA49CB89BE9C292658B">
    <w:name w:val="955E334858564FA49CB89BE9C292658B"/>
  </w:style>
  <w:style w:type="paragraph" w:customStyle="1" w:styleId="4C03F293FADE49E99BF4FF034C11E9BC">
    <w:name w:val="4C03F293FADE49E99BF4FF034C11E9BC"/>
  </w:style>
  <w:style w:type="paragraph" w:customStyle="1" w:styleId="CC0BFE64CD3548328835FD901C992B8F">
    <w:name w:val="CC0BFE64CD3548328835FD901C992B8F"/>
  </w:style>
  <w:style w:type="paragraph" w:customStyle="1" w:styleId="43E4F11536AF418580DF4C46F0620463">
    <w:name w:val="43E4F11536AF418580DF4C46F0620463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1EE30D6236C341098055340A0061C51A">
    <w:name w:val="1EE30D6236C341098055340A0061C51A"/>
  </w:style>
  <w:style w:type="paragraph" w:customStyle="1" w:styleId="419D1529F7064EC887DB65F9491C654C">
    <w:name w:val="419D1529F7064EC887DB65F9491C654C"/>
  </w:style>
  <w:style w:type="paragraph" w:customStyle="1" w:styleId="11974500CECC4204A66A6717FCEB1B13">
    <w:name w:val="11974500CECC4204A66A6717FCEB1B13"/>
  </w:style>
  <w:style w:type="paragraph" w:customStyle="1" w:styleId="BFE28465606F49A6A53ECDCFB287AA9B">
    <w:name w:val="BFE28465606F49A6A53ECDCFB287AA9B"/>
  </w:style>
  <w:style w:type="paragraph" w:customStyle="1" w:styleId="771D52F23E174DADB737A4F16F2CB778">
    <w:name w:val="771D52F23E174DADB737A4F16F2CB778"/>
  </w:style>
  <w:style w:type="paragraph" w:customStyle="1" w:styleId="74CDF72FC32D4CBEBAE2F739B7BFFBF6">
    <w:name w:val="74CDF72FC32D4CBEBAE2F739B7BFFBF6"/>
  </w:style>
  <w:style w:type="paragraph" w:customStyle="1" w:styleId="17AE661EEA854D21A1DFEBC7DD20E232">
    <w:name w:val="17AE661EEA854D21A1DFEBC7DD20E232"/>
  </w:style>
  <w:style w:type="paragraph" w:customStyle="1" w:styleId="02EB30BD6B364B6B80EB1903A95ACA94">
    <w:name w:val="02EB30BD6B364B6B80EB1903A95ACA94"/>
  </w:style>
  <w:style w:type="paragraph" w:customStyle="1" w:styleId="FCB58B15899D4EBD983E595C2E137F97">
    <w:name w:val="FCB58B15899D4EBD983E595C2E137F97"/>
  </w:style>
  <w:style w:type="paragraph" w:customStyle="1" w:styleId="6625373F1C9A4DD0963E7BD26AD575F9">
    <w:name w:val="6625373F1C9A4DD0963E7BD26AD575F9"/>
  </w:style>
  <w:style w:type="paragraph" w:customStyle="1" w:styleId="9A4BB1F8C1C54E269C9E14E35F3ED837">
    <w:name w:val="9A4BB1F8C1C54E269C9E14E35F3ED837"/>
  </w:style>
  <w:style w:type="paragraph" w:customStyle="1" w:styleId="784846E98F9A41618330ACE23BBF78AF">
    <w:name w:val="784846E98F9A41618330ACE23BBF78AF"/>
  </w:style>
  <w:style w:type="paragraph" w:customStyle="1" w:styleId="9681A0FE3B0A4F2389871A2905A83738">
    <w:name w:val="9681A0FE3B0A4F2389871A2905A83738"/>
  </w:style>
  <w:style w:type="paragraph" w:customStyle="1" w:styleId="3210C44F6EEE4062871ED5A022B1A17F">
    <w:name w:val="3210C44F6EEE4062871ED5A022B1A17F"/>
  </w:style>
  <w:style w:type="paragraph" w:customStyle="1" w:styleId="1EB63B89071F42968CB1335999DF0482">
    <w:name w:val="1EB63B89071F42968CB1335999DF0482"/>
  </w:style>
  <w:style w:type="paragraph" w:customStyle="1" w:styleId="89B3BBADC9564E2A9100A5318D50843E">
    <w:name w:val="89B3BBADC9564E2A9100A5318D50843E"/>
  </w:style>
  <w:style w:type="paragraph" w:customStyle="1" w:styleId="384234BAE4734DFFAE0646D750F723FF">
    <w:name w:val="384234BAE4734DFFAE0646D750F72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 Chacko</dc:creator>
  <cp:lastModifiedBy>Microsoft account</cp:lastModifiedBy>
  <cp:revision>6</cp:revision>
  <dcterms:created xsi:type="dcterms:W3CDTF">2021-06-11T05:46:00Z</dcterms:created>
  <dcterms:modified xsi:type="dcterms:W3CDTF">2021-06-11T06:30:00Z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