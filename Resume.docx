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B76C1" w:rsidP="00913946">
            <w:pPr>
              <w:pStyle w:val="Title"/>
            </w:pPr>
            <w:r>
              <w:t>NELSON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CHACKO</w:t>
            </w:r>
          </w:p>
          <w:p w:rsidR="00692703" w:rsidRPr="00CF1A49" w:rsidRDefault="009B76C1" w:rsidP="00913946">
            <w:pPr>
              <w:pStyle w:val="ContactInfo"/>
              <w:contextualSpacing w:val="0"/>
            </w:pPr>
            <w:r>
              <w:t>+91 - 8281805497</w:t>
            </w:r>
          </w:p>
          <w:p w:rsidR="00692703" w:rsidRPr="00CF1A49" w:rsidRDefault="009B76C1" w:rsidP="009B76C1">
            <w:pPr>
              <w:pStyle w:val="ContactInfoEmphasis"/>
              <w:contextualSpacing w:val="0"/>
            </w:pPr>
            <w:r>
              <w:t>nchacko.official@gmail.com</w:t>
            </w:r>
            <w:sdt>
              <w:sdtPr>
                <w:alias w:val="Divider dot:"/>
                <w:tag w:val="Divider dot:"/>
                <w:id w:val="2000459528"/>
                <w:placeholder>
                  <w:docPart w:val="2A10B189AC4D4D9EB3089A98F968628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linkedin.com/in/</w:t>
            </w:r>
            <w:proofErr w:type="spellStart"/>
            <w:r>
              <w:t>nelsonchacko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0A4BE9" w:rsidRDefault="009B76C1" w:rsidP="009B76C1">
            <w:pPr>
              <w:contextualSpacing w:val="0"/>
            </w:pPr>
            <w:r>
              <w:t xml:space="preserve">An enthusiastic recent graduate who loves to read books, play football and </w:t>
            </w:r>
            <w:r w:rsidR="000A4BE9">
              <w:t>learn all things computer.</w:t>
            </w:r>
          </w:p>
        </w:tc>
      </w:tr>
    </w:tbl>
    <w:p w:rsidR="004E01EB" w:rsidRPr="00CF1A49" w:rsidRDefault="00843A0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64ADC60C2EE44B7BA8C7CB69511FE7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B76C1" w:rsidP="001D0BF1">
            <w:pPr>
              <w:pStyle w:val="Heading3"/>
              <w:contextualSpacing w:val="0"/>
              <w:outlineLvl w:val="2"/>
            </w:pPr>
            <w:r w:rsidRPr="009B76C1">
              <w:t>APRIL 2020 - MAY 2020</w:t>
            </w:r>
          </w:p>
          <w:p w:rsidR="001D0BF1" w:rsidRPr="00CF1A49" w:rsidRDefault="009B76C1" w:rsidP="001D0BF1">
            <w:pPr>
              <w:pStyle w:val="Heading2"/>
              <w:contextualSpacing w:val="0"/>
              <w:outlineLvl w:val="1"/>
            </w:pPr>
            <w:r w:rsidRPr="009B76C1">
              <w:t>PriceSenz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internship</w:t>
            </w:r>
          </w:p>
          <w:p w:rsidR="001E3120" w:rsidRPr="00CF1A49" w:rsidRDefault="009B76C1" w:rsidP="001D0BF1">
            <w:pPr>
              <w:contextualSpacing w:val="0"/>
            </w:pPr>
            <w:r w:rsidRPr="009B76C1">
              <w:t>Create a mini service on AWS cloud to automatically parse resumes that are put on a google drive.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B76C1" w:rsidRDefault="00336C6C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MAY 2018</w:t>
            </w:r>
          </w:p>
          <w:p w:rsidR="00F61DF9" w:rsidRPr="00CF1A49" w:rsidRDefault="009B76C1" w:rsidP="00F61DF9">
            <w:pPr>
              <w:pStyle w:val="Heading2"/>
              <w:contextualSpacing w:val="0"/>
              <w:outlineLvl w:val="1"/>
            </w:pPr>
            <w:r w:rsidRPr="009B76C1">
              <w:t>Google CrowdSource</w:t>
            </w:r>
            <w:r w:rsidR="00F61DF9" w:rsidRPr="00CF1A49">
              <w:t xml:space="preserve">, </w:t>
            </w:r>
            <w:r w:rsidRPr="009B76C1">
              <w:rPr>
                <w:rStyle w:val="SubtleReference"/>
              </w:rPr>
              <w:t>Workshop</w:t>
            </w:r>
          </w:p>
          <w:p w:rsidR="00F61DF9" w:rsidRDefault="009B76C1" w:rsidP="00F61DF9">
            <w:r w:rsidRPr="009B76C1">
              <w:t>Attended Firebase Workshop organized by Google Crowdsource community and was able to use what I learn in our main project</w:t>
            </w:r>
            <w:r>
              <w:t>.</w:t>
            </w:r>
          </w:p>
          <w:p w:rsidR="009B76C1" w:rsidRDefault="009B76C1" w:rsidP="00F61DF9"/>
          <w:p w:rsidR="009B76C1" w:rsidRPr="00CF1A49" w:rsidRDefault="009B76C1" w:rsidP="009B76C1">
            <w:pPr>
              <w:pStyle w:val="Heading3"/>
              <w:contextualSpacing w:val="0"/>
              <w:outlineLvl w:val="2"/>
            </w:pPr>
            <w:r>
              <w:t>july 2017</w:t>
            </w:r>
          </w:p>
          <w:p w:rsidR="009B76C1" w:rsidRPr="00CF1A49" w:rsidRDefault="009B76C1" w:rsidP="009B76C1">
            <w:pPr>
              <w:pStyle w:val="Heading2"/>
              <w:contextualSpacing w:val="0"/>
              <w:outlineLvl w:val="1"/>
            </w:pPr>
            <w:r w:rsidRPr="009B76C1">
              <w:t>NEST CYBER CAMPUS</w:t>
            </w:r>
            <w:r w:rsidRPr="00CF1A49">
              <w:t xml:space="preserve">, </w:t>
            </w:r>
            <w:r>
              <w:rPr>
                <w:rStyle w:val="SubtleReference"/>
              </w:rPr>
              <w:t>internship</w:t>
            </w:r>
          </w:p>
          <w:p w:rsidR="009B76C1" w:rsidRDefault="009B76C1" w:rsidP="009B76C1">
            <w:r w:rsidRPr="009B76C1">
              <w:t>Learnt about Basic Web Concepts, HTML, CSS, JavaScript, PHP and My-SQL</w:t>
            </w:r>
            <w:r>
              <w:t xml:space="preserve"> during my one week time there.</w:t>
            </w:r>
          </w:p>
          <w:p w:rsidR="009B76C1" w:rsidRDefault="009B76C1" w:rsidP="009B76C1"/>
          <w:p w:rsidR="009B76C1" w:rsidRDefault="009B76C1" w:rsidP="009B76C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13 october 2018</w:t>
            </w:r>
          </w:p>
          <w:p w:rsidR="009B76C1" w:rsidRPr="00CF1A49" w:rsidRDefault="009B76C1" w:rsidP="009B76C1">
            <w:pPr>
              <w:pStyle w:val="Heading2"/>
              <w:contextualSpacing w:val="0"/>
              <w:outlineLvl w:val="1"/>
            </w:pPr>
            <w:r w:rsidRPr="009B76C1">
              <w:t>All India Research Championship</w:t>
            </w:r>
            <w:r w:rsidRPr="00CF1A49">
              <w:t xml:space="preserve">, </w:t>
            </w:r>
            <w:r w:rsidRPr="009B76C1">
              <w:rPr>
                <w:rStyle w:val="SubtleReference"/>
              </w:rPr>
              <w:t>Coordinator</w:t>
            </w:r>
          </w:p>
          <w:p w:rsidR="009B76C1" w:rsidRDefault="00336345" w:rsidP="009B76C1">
            <w:r>
              <w:t xml:space="preserve">Conducted a workshop on Ethical Hacking in association with </w:t>
            </w:r>
            <w:proofErr w:type="spellStart"/>
            <w:r>
              <w:t>TechiNest</w:t>
            </w:r>
            <w:proofErr w:type="spellEnd"/>
            <w:r>
              <w:t>.</w:t>
            </w:r>
          </w:p>
          <w:p w:rsidR="009B76C1" w:rsidRDefault="009B76C1" w:rsidP="009B76C1"/>
          <w:p w:rsidR="009B76C1" w:rsidRDefault="009B76C1" w:rsidP="009B76C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januray 2018</w:t>
            </w:r>
          </w:p>
          <w:p w:rsidR="009B76C1" w:rsidRPr="00CF1A49" w:rsidRDefault="009B76C1" w:rsidP="009B76C1">
            <w:pPr>
              <w:pStyle w:val="Heading2"/>
              <w:contextualSpacing w:val="0"/>
              <w:outlineLvl w:val="1"/>
            </w:pPr>
            <w:r w:rsidRPr="009B76C1">
              <w:t>TedxMace</w:t>
            </w:r>
            <w:r w:rsidRPr="00CF1A49">
              <w:t xml:space="preserve">, </w:t>
            </w:r>
            <w:r>
              <w:rPr>
                <w:rStyle w:val="SubtleReference"/>
              </w:rPr>
              <w:t>volunteer</w:t>
            </w:r>
          </w:p>
          <w:p w:rsidR="009B76C1" w:rsidRDefault="009B76C1" w:rsidP="009B76C1">
            <w:r w:rsidRPr="009B76C1">
              <w:t>Volunteered f</w:t>
            </w:r>
            <w:r w:rsidR="00FB5D54">
              <w:t xml:space="preserve">or the </w:t>
            </w:r>
            <w:proofErr w:type="spellStart"/>
            <w:r w:rsidR="00FB5D54">
              <w:t>Tedx</w:t>
            </w:r>
            <w:proofErr w:type="spellEnd"/>
            <w:r w:rsidRPr="009B76C1">
              <w:t xml:space="preserve"> event conducted at our college, had a month-</w:t>
            </w:r>
            <w:r w:rsidR="00FB5D54" w:rsidRPr="009B76C1">
              <w:t>long preparation</w:t>
            </w:r>
            <w:r w:rsidRPr="009B76C1">
              <w:t xml:space="preserve"> setting the stage, scheduling the guests and selling tickets.</w:t>
            </w:r>
          </w:p>
          <w:p w:rsidR="00FB5D54" w:rsidRDefault="00FB5D54" w:rsidP="009B76C1"/>
          <w:p w:rsidR="00FB5D54" w:rsidRDefault="00FB5D54" w:rsidP="00FB5D54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october 2017</w:t>
            </w:r>
          </w:p>
          <w:p w:rsidR="00FB5D54" w:rsidRPr="00CF1A49" w:rsidRDefault="00FB5D54" w:rsidP="00FB5D54">
            <w:pPr>
              <w:pStyle w:val="Heading2"/>
              <w:contextualSpacing w:val="0"/>
              <w:outlineLvl w:val="1"/>
            </w:pPr>
            <w:r>
              <w:t>Codage</w:t>
            </w:r>
            <w:r w:rsidRPr="00CF1A49">
              <w:t xml:space="preserve">, </w:t>
            </w:r>
            <w:r>
              <w:rPr>
                <w:rStyle w:val="SubtleReference"/>
              </w:rPr>
              <w:t>partcipant</w:t>
            </w:r>
          </w:p>
          <w:p w:rsidR="00FB5D54" w:rsidRDefault="00FB5D54" w:rsidP="00FB5D54">
            <w:r>
              <w:t>Participated in the coding event CODAGE that was held as part of our National Level Tech-Fest Takshak’17</w:t>
            </w:r>
          </w:p>
          <w:p w:rsidR="00FB5D54" w:rsidRDefault="00FB5D54" w:rsidP="009B76C1"/>
        </w:tc>
      </w:tr>
    </w:tbl>
    <w:sdt>
      <w:sdtPr>
        <w:alias w:val="Education:"/>
        <w:tag w:val="Education:"/>
        <w:id w:val="-1908763273"/>
        <w:placeholder>
          <w:docPart w:val="730F6E5CBD39495B850A5FDDC68A17F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E2347" w:rsidP="001D0BF1">
            <w:pPr>
              <w:pStyle w:val="Heading3"/>
              <w:contextualSpacing w:val="0"/>
              <w:outlineLvl w:val="2"/>
            </w:pPr>
            <w:r>
              <w:t>2016 - 2020</w:t>
            </w:r>
          </w:p>
          <w:p w:rsidR="001D0BF1" w:rsidRPr="00CF1A49" w:rsidRDefault="009E2347" w:rsidP="001D0BF1">
            <w:pPr>
              <w:pStyle w:val="Heading2"/>
              <w:contextualSpacing w:val="0"/>
              <w:outlineLvl w:val="1"/>
            </w:pPr>
            <w:r>
              <w:t>B.Tech COMPUTER SCIENCE</w:t>
            </w:r>
            <w:r w:rsidR="001D0BF1" w:rsidRPr="00CF1A49">
              <w:t xml:space="preserve">, </w:t>
            </w:r>
            <w:r w:rsidRPr="009E2347">
              <w:rPr>
                <w:rStyle w:val="SubtleReference"/>
              </w:rPr>
              <w:t>MA College of Engineering</w:t>
            </w:r>
          </w:p>
          <w:p w:rsidR="007538DC" w:rsidRPr="00CF1A49" w:rsidRDefault="009E2347" w:rsidP="009E2347">
            <w:pPr>
              <w:contextualSpacing w:val="0"/>
            </w:pPr>
            <w:r>
              <w:t>7.24 ( CGPA )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E2347" w:rsidP="00F61DF9">
            <w:pPr>
              <w:pStyle w:val="Heading3"/>
              <w:contextualSpacing w:val="0"/>
              <w:outlineLvl w:val="2"/>
            </w:pPr>
            <w:r>
              <w:lastRenderedPageBreak/>
              <w:t>2014 - 2016</w:t>
            </w:r>
          </w:p>
          <w:p w:rsidR="00F61DF9" w:rsidRPr="00CF1A49" w:rsidRDefault="009E2347" w:rsidP="00F61DF9">
            <w:pPr>
              <w:pStyle w:val="Heading2"/>
              <w:contextualSpacing w:val="0"/>
              <w:outlineLvl w:val="1"/>
            </w:pPr>
            <w:r>
              <w:t>Senior Secondary</w:t>
            </w:r>
            <w:r w:rsidR="00F61DF9" w:rsidRPr="00CF1A49">
              <w:t xml:space="preserve">, </w:t>
            </w:r>
            <w:r w:rsidRPr="009E2347">
              <w:rPr>
                <w:rStyle w:val="SubtleReference"/>
              </w:rPr>
              <w:t>Vijayagiri Public School</w:t>
            </w:r>
          </w:p>
          <w:p w:rsidR="00F61DF9" w:rsidRDefault="009E2347" w:rsidP="009E2347">
            <w:r>
              <w:t>CBSE – 94.4 %</w:t>
            </w:r>
          </w:p>
          <w:p w:rsidR="009E2347" w:rsidRDefault="009E2347" w:rsidP="009E2347"/>
          <w:p w:rsidR="009E2347" w:rsidRPr="00CF1A49" w:rsidRDefault="009E2347" w:rsidP="009E2347">
            <w:pPr>
              <w:pStyle w:val="Heading3"/>
              <w:contextualSpacing w:val="0"/>
              <w:outlineLvl w:val="2"/>
            </w:pPr>
            <w:r>
              <w:t>2014</w:t>
            </w:r>
          </w:p>
          <w:p w:rsidR="009E2347" w:rsidRPr="00CF1A49" w:rsidRDefault="009E2347" w:rsidP="009E2347">
            <w:pPr>
              <w:pStyle w:val="Heading2"/>
              <w:contextualSpacing w:val="0"/>
              <w:outlineLvl w:val="1"/>
            </w:pPr>
            <w:r w:rsidRPr="009E2347">
              <w:t>Secondary</w:t>
            </w:r>
            <w:r w:rsidRPr="00CF1A49">
              <w:t xml:space="preserve">, </w:t>
            </w:r>
            <w:r w:rsidRPr="009E2347">
              <w:rPr>
                <w:rStyle w:val="SubtleReference"/>
              </w:rPr>
              <w:t>St’ Dominic’s Convent English Medium School</w:t>
            </w:r>
          </w:p>
          <w:p w:rsidR="009E2347" w:rsidRDefault="009E2347" w:rsidP="009E2347">
            <w:r>
              <w:t xml:space="preserve">CBSE – 10.0 ( CGPA ) </w:t>
            </w:r>
          </w:p>
        </w:tc>
      </w:tr>
    </w:tbl>
    <w:sdt>
      <w:sdtPr>
        <w:alias w:val="Skills:"/>
        <w:tag w:val="Skills:"/>
        <w:id w:val="-1392877668"/>
        <w:placeholder>
          <w:docPart w:val="D6355C38DB134000BF22F6A18105FF8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4210D8" w:rsidRDefault="004210D8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Algorithms</w:t>
            </w:r>
          </w:p>
          <w:p w:rsidR="001F4E6D" w:rsidRPr="004210D8" w:rsidRDefault="004210D8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Python</w:t>
            </w:r>
          </w:p>
          <w:p w:rsidR="004210D8" w:rsidRPr="004210D8" w:rsidRDefault="004210D8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C++</w:t>
            </w:r>
          </w:p>
          <w:p w:rsidR="004210D8" w:rsidRDefault="004210D8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Data-Structures</w:t>
            </w:r>
          </w:p>
          <w:p w:rsidR="00091177" w:rsidRDefault="00091177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HTML</w:t>
            </w:r>
          </w:p>
          <w:p w:rsidR="00091177" w:rsidRDefault="00091177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CSS</w:t>
            </w:r>
          </w:p>
          <w:p w:rsidR="00091177" w:rsidRPr="004210D8" w:rsidRDefault="00091177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4210D8" w:rsidRDefault="004210D8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Leader</w:t>
            </w:r>
          </w:p>
          <w:p w:rsidR="001E3120" w:rsidRPr="004210D8" w:rsidRDefault="004210D8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Problem Solver</w:t>
            </w:r>
          </w:p>
          <w:p w:rsidR="001E3120" w:rsidRPr="004210D8" w:rsidRDefault="004210D8" w:rsidP="004210D8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4210D8">
              <w:rPr>
                <w:sz w:val="26"/>
                <w:szCs w:val="26"/>
              </w:rPr>
              <w:t>Team worker</w:t>
            </w:r>
          </w:p>
          <w:p w:rsidR="004210D8" w:rsidRPr="004210D8" w:rsidRDefault="004210D8" w:rsidP="004210D8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6"/>
                <w:szCs w:val="26"/>
              </w:rPr>
            </w:pPr>
          </w:p>
        </w:tc>
      </w:tr>
    </w:tbl>
    <w:sdt>
      <w:sdtPr>
        <w:alias w:val="Activities:"/>
        <w:tag w:val="Activities:"/>
        <w:id w:val="1223332893"/>
        <w:placeholder>
          <w:docPart w:val="C898DC20AFCB4986991CD30AEA4FC721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4210D8" w:rsidRDefault="004210D8" w:rsidP="004210D8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4210D8">
        <w:rPr>
          <w:sz w:val="26"/>
          <w:szCs w:val="26"/>
        </w:rPr>
        <w:t>Runners up at KTU Zonal Football competition representing my college</w:t>
      </w:r>
    </w:p>
    <w:p w:rsidR="004210D8" w:rsidRDefault="004210D8" w:rsidP="004210D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Runners up at 3-s Football tournament at </w:t>
      </w:r>
      <w:proofErr w:type="spellStart"/>
      <w:r>
        <w:rPr>
          <w:sz w:val="26"/>
          <w:szCs w:val="26"/>
        </w:rPr>
        <w:t>Ilahia</w:t>
      </w:r>
      <w:proofErr w:type="spellEnd"/>
      <w:r>
        <w:rPr>
          <w:sz w:val="26"/>
          <w:szCs w:val="26"/>
        </w:rPr>
        <w:t xml:space="preserve"> College of Engineering</w:t>
      </w:r>
    </w:p>
    <w:p w:rsidR="00AC66EE" w:rsidRPr="00AC66EE" w:rsidRDefault="00AC66EE" w:rsidP="00AC66E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Active Quiz club member</w:t>
      </w:r>
    </w:p>
    <w:p w:rsidR="00AC66EE" w:rsidRDefault="00AC66EE" w:rsidP="00AC66EE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>Projects</w:t>
      </w:r>
    </w:p>
    <w:p w:rsidR="00AC66EE" w:rsidRPr="00F75030" w:rsidRDefault="00AC66EE" w:rsidP="00AC66EE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F75030">
        <w:rPr>
          <w:b/>
          <w:sz w:val="26"/>
          <w:szCs w:val="26"/>
        </w:rPr>
        <w:t>Main Project - Decentralized Car Rental Platform using Block Chain technology</w:t>
      </w:r>
    </w:p>
    <w:p w:rsidR="00AC66EE" w:rsidRP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C66EE">
        <w:rPr>
          <w:sz w:val="26"/>
          <w:szCs w:val="26"/>
        </w:rPr>
        <w:t>Learnt about live block chain simulator Ganache</w:t>
      </w:r>
    </w:p>
    <w:p w:rsidR="00AC66EE" w:rsidRP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C66EE">
        <w:rPr>
          <w:sz w:val="26"/>
          <w:szCs w:val="26"/>
        </w:rPr>
        <w:t>Learnt about solidity programming language</w:t>
      </w:r>
    </w:p>
    <w:p w:rsidR="00AC66EE" w:rsidRP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C66EE">
        <w:rPr>
          <w:sz w:val="26"/>
          <w:szCs w:val="26"/>
        </w:rPr>
        <w:t>Learnt Truffle Framework to integrate block chain with HTML code</w:t>
      </w:r>
    </w:p>
    <w:p w:rsidR="00AC66EE" w:rsidRP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C66EE">
        <w:rPr>
          <w:sz w:val="26"/>
          <w:szCs w:val="26"/>
        </w:rPr>
        <w:t>Used firebase to export live data from model car to Block chain network</w:t>
      </w:r>
    </w:p>
    <w:p w:rsidR="00AC66EE" w:rsidRPr="00AC66EE" w:rsidRDefault="00AC66EE" w:rsidP="00AC66EE">
      <w:pPr>
        <w:rPr>
          <w:sz w:val="26"/>
          <w:szCs w:val="26"/>
        </w:rPr>
      </w:pPr>
    </w:p>
    <w:p w:rsidR="00AC66EE" w:rsidRPr="00F75030" w:rsidRDefault="00AC66EE" w:rsidP="00AC66EE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F75030">
        <w:rPr>
          <w:b/>
          <w:sz w:val="26"/>
          <w:szCs w:val="26"/>
        </w:rPr>
        <w:t>Mini Project – PDF analyzer</w:t>
      </w:r>
    </w:p>
    <w:p w:rsid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C66EE">
        <w:rPr>
          <w:sz w:val="26"/>
          <w:szCs w:val="26"/>
        </w:rPr>
        <w:t xml:space="preserve">Create a pdf analyzing software that is able to parse through KTU results </w:t>
      </w:r>
      <w:r>
        <w:rPr>
          <w:sz w:val="26"/>
          <w:szCs w:val="26"/>
        </w:rPr>
        <w:t>and create a report on the data found.</w:t>
      </w:r>
    </w:p>
    <w:p w:rsid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Achieved using PHP and Maria DB Database</w:t>
      </w:r>
    </w:p>
    <w:p w:rsidR="00AC66EE" w:rsidRDefault="00AC66EE" w:rsidP="00AC66EE">
      <w:pPr>
        <w:pStyle w:val="ListParagraph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Used </w:t>
      </w:r>
      <w:proofErr w:type="spellStart"/>
      <w:r>
        <w:rPr>
          <w:sz w:val="26"/>
          <w:szCs w:val="26"/>
        </w:rPr>
        <w:t>Xamp</w:t>
      </w:r>
      <w:proofErr w:type="spellEnd"/>
      <w:r>
        <w:rPr>
          <w:sz w:val="26"/>
          <w:szCs w:val="26"/>
        </w:rPr>
        <w:t xml:space="preserve"> to create the local server.</w:t>
      </w:r>
    </w:p>
    <w:p w:rsidR="00F75030" w:rsidRDefault="00F75030" w:rsidP="00F75030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>Paper presentation</w:t>
      </w:r>
    </w:p>
    <w:p w:rsidR="00F75030" w:rsidRPr="00F75030" w:rsidRDefault="00F75030" w:rsidP="00F75030">
      <w:pPr>
        <w:rPr>
          <w:b/>
          <w:sz w:val="26"/>
          <w:szCs w:val="26"/>
        </w:rPr>
      </w:pPr>
      <w:proofErr w:type="spellStart"/>
      <w:proofErr w:type="gramStart"/>
      <w:r w:rsidRPr="00F75030">
        <w:rPr>
          <w:b/>
          <w:sz w:val="26"/>
          <w:szCs w:val="26"/>
        </w:rPr>
        <w:t>EtherRent</w:t>
      </w:r>
      <w:proofErr w:type="spellEnd"/>
      <w:r w:rsidRPr="00F75030">
        <w:rPr>
          <w:b/>
          <w:sz w:val="26"/>
          <w:szCs w:val="26"/>
        </w:rPr>
        <w:t xml:space="preserve"> :</w:t>
      </w:r>
      <w:proofErr w:type="gramEnd"/>
      <w:r w:rsidRPr="00F75030">
        <w:rPr>
          <w:b/>
          <w:sz w:val="26"/>
          <w:szCs w:val="26"/>
        </w:rPr>
        <w:t xml:space="preserve"> A Co-operative Car Rental Platform</w:t>
      </w:r>
    </w:p>
    <w:p w:rsidR="00F75030" w:rsidRDefault="00F75030" w:rsidP="00F7503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URL: </w:t>
      </w:r>
      <w:hyperlink r:id="rId8" w:history="1">
        <w:r w:rsidRPr="00A65B21">
          <w:rPr>
            <w:rStyle w:val="Hyperlink"/>
            <w:sz w:val="26"/>
            <w:szCs w:val="26"/>
          </w:rPr>
          <w:t>https://www.irjet.net/archives/V7/i4/IRJET-V7I4343.pdf</w:t>
        </w:r>
      </w:hyperlink>
    </w:p>
    <w:p w:rsidR="00F75030" w:rsidRPr="00F75030" w:rsidRDefault="00F75030" w:rsidP="00F75030">
      <w:pPr>
        <w:rPr>
          <w:sz w:val="26"/>
          <w:szCs w:val="26"/>
        </w:rPr>
      </w:pPr>
      <w:r>
        <w:rPr>
          <w:sz w:val="26"/>
          <w:szCs w:val="26"/>
        </w:rPr>
        <w:tab/>
        <w:t>DATE PUBLISHED: APRIL 2020</w:t>
      </w:r>
      <w:bookmarkStart w:id="0" w:name="_GoBack"/>
      <w:bookmarkEnd w:id="0"/>
    </w:p>
    <w:sectPr w:rsidR="00F75030" w:rsidRPr="00F75030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01" w:rsidRDefault="00843A01" w:rsidP="0068194B">
      <w:r>
        <w:separator/>
      </w:r>
    </w:p>
    <w:p w:rsidR="00843A01" w:rsidRDefault="00843A01"/>
    <w:p w:rsidR="00843A01" w:rsidRDefault="00843A01"/>
  </w:endnote>
  <w:endnote w:type="continuationSeparator" w:id="0">
    <w:p w:rsidR="00843A01" w:rsidRDefault="00843A01" w:rsidP="0068194B">
      <w:r>
        <w:continuationSeparator/>
      </w:r>
    </w:p>
    <w:p w:rsidR="00843A01" w:rsidRDefault="00843A01"/>
    <w:p w:rsidR="00843A01" w:rsidRDefault="00843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0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01" w:rsidRDefault="00843A01" w:rsidP="0068194B">
      <w:r>
        <w:separator/>
      </w:r>
    </w:p>
    <w:p w:rsidR="00843A01" w:rsidRDefault="00843A01"/>
    <w:p w:rsidR="00843A01" w:rsidRDefault="00843A01"/>
  </w:footnote>
  <w:footnote w:type="continuationSeparator" w:id="0">
    <w:p w:rsidR="00843A01" w:rsidRDefault="00843A01" w:rsidP="0068194B">
      <w:r>
        <w:continuationSeparator/>
      </w:r>
    </w:p>
    <w:p w:rsidR="00843A01" w:rsidRDefault="00843A01"/>
    <w:p w:rsidR="00843A01" w:rsidRDefault="00843A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FDDE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70C196D"/>
    <w:multiLevelType w:val="hybridMultilevel"/>
    <w:tmpl w:val="571E6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5B25B2"/>
    <w:multiLevelType w:val="hybridMultilevel"/>
    <w:tmpl w:val="8B560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3D65B2B"/>
    <w:multiLevelType w:val="hybridMultilevel"/>
    <w:tmpl w:val="7502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5AFF"/>
    <w:multiLevelType w:val="hybridMultilevel"/>
    <w:tmpl w:val="6A023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39F3B9B"/>
    <w:multiLevelType w:val="hybridMultilevel"/>
    <w:tmpl w:val="BEF8E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C1"/>
    <w:rsid w:val="000001EF"/>
    <w:rsid w:val="00007322"/>
    <w:rsid w:val="00007728"/>
    <w:rsid w:val="00024584"/>
    <w:rsid w:val="00024730"/>
    <w:rsid w:val="00055E95"/>
    <w:rsid w:val="0007021F"/>
    <w:rsid w:val="00091177"/>
    <w:rsid w:val="000A4BE9"/>
    <w:rsid w:val="000B2BA5"/>
    <w:rsid w:val="000D511B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660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6345"/>
    <w:rsid w:val="00336C6C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10D8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5E4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3A0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0F1D"/>
    <w:rsid w:val="00944F78"/>
    <w:rsid w:val="009510E7"/>
    <w:rsid w:val="00952C89"/>
    <w:rsid w:val="009571D8"/>
    <w:rsid w:val="009650EA"/>
    <w:rsid w:val="0097790C"/>
    <w:rsid w:val="0098506E"/>
    <w:rsid w:val="009A44CE"/>
    <w:rsid w:val="009B76C1"/>
    <w:rsid w:val="009C4DFC"/>
    <w:rsid w:val="009D44F8"/>
    <w:rsid w:val="009E2347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66EE"/>
    <w:rsid w:val="00AD360E"/>
    <w:rsid w:val="00AD40FB"/>
    <w:rsid w:val="00AD782D"/>
    <w:rsid w:val="00AE7650"/>
    <w:rsid w:val="00B026B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5030"/>
    <w:rsid w:val="00F81960"/>
    <w:rsid w:val="00F8769D"/>
    <w:rsid w:val="00F9350C"/>
    <w:rsid w:val="00F94EB5"/>
    <w:rsid w:val="00F9624D"/>
    <w:rsid w:val="00FB31C1"/>
    <w:rsid w:val="00FB58F2"/>
    <w:rsid w:val="00FB5D5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A3E50F-DA53-433E-AA31-7AE2EAA0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jet.net/archives/V7/i4/IRJET-V7I4343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hac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10B189AC4D4D9EB3089A98F968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BF06E-753F-4B05-86E5-EF974D3BCF85}"/>
      </w:docPartPr>
      <w:docPartBody>
        <w:p w:rsidR="007B7A0A" w:rsidRDefault="00B85E17">
          <w:pPr>
            <w:pStyle w:val="2A10B189AC4D4D9EB3089A98F9686280"/>
          </w:pPr>
          <w:r w:rsidRPr="00CF1A49">
            <w:t>·</w:t>
          </w:r>
        </w:p>
      </w:docPartBody>
    </w:docPart>
    <w:docPart>
      <w:docPartPr>
        <w:name w:val="A64ADC60C2EE44B7BA8C7CB69511F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B6D44-586D-479F-A3B9-D9267CE573CF}"/>
      </w:docPartPr>
      <w:docPartBody>
        <w:p w:rsidR="007B7A0A" w:rsidRDefault="00B85E17">
          <w:pPr>
            <w:pStyle w:val="A64ADC60C2EE44B7BA8C7CB69511FE73"/>
          </w:pPr>
          <w:r w:rsidRPr="00CF1A49">
            <w:t>Experience</w:t>
          </w:r>
        </w:p>
      </w:docPartBody>
    </w:docPart>
    <w:docPart>
      <w:docPartPr>
        <w:name w:val="730F6E5CBD39495B850A5FDDC68A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51DB-3E92-43F2-819B-E204F2043129}"/>
      </w:docPartPr>
      <w:docPartBody>
        <w:p w:rsidR="007B7A0A" w:rsidRDefault="00B85E17">
          <w:pPr>
            <w:pStyle w:val="730F6E5CBD39495B850A5FDDC68A17FE"/>
          </w:pPr>
          <w:r w:rsidRPr="00CF1A49">
            <w:t>Education</w:t>
          </w:r>
        </w:p>
      </w:docPartBody>
    </w:docPart>
    <w:docPart>
      <w:docPartPr>
        <w:name w:val="D6355C38DB134000BF22F6A18105F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F9F24-76D2-40ED-96BC-7474C79467C5}"/>
      </w:docPartPr>
      <w:docPartBody>
        <w:p w:rsidR="007B7A0A" w:rsidRDefault="00B85E17">
          <w:pPr>
            <w:pStyle w:val="D6355C38DB134000BF22F6A18105FF8E"/>
          </w:pPr>
          <w:r w:rsidRPr="00CF1A49">
            <w:t>Skills</w:t>
          </w:r>
        </w:p>
      </w:docPartBody>
    </w:docPart>
    <w:docPart>
      <w:docPartPr>
        <w:name w:val="C898DC20AFCB4986991CD30AEA4FC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3839-8052-4087-BFF0-665EB5850B1A}"/>
      </w:docPartPr>
      <w:docPartBody>
        <w:p w:rsidR="007B7A0A" w:rsidRDefault="00B85E17">
          <w:pPr>
            <w:pStyle w:val="C898DC20AFCB4986991CD30AEA4FC72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97"/>
    <w:rsid w:val="00454A35"/>
    <w:rsid w:val="007B7A0A"/>
    <w:rsid w:val="008A3A97"/>
    <w:rsid w:val="00B031FA"/>
    <w:rsid w:val="00B85E17"/>
    <w:rsid w:val="00C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BAA0C3D0004A778D2DC80225A7BF98">
    <w:name w:val="5FBAA0C3D0004A778D2DC80225A7BF9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380264074B04E5DB425C992F665F034">
    <w:name w:val="8380264074B04E5DB425C992F665F034"/>
  </w:style>
  <w:style w:type="paragraph" w:customStyle="1" w:styleId="566CA0C015784544A9D2048D22F31490">
    <w:name w:val="566CA0C015784544A9D2048D22F31490"/>
  </w:style>
  <w:style w:type="paragraph" w:customStyle="1" w:styleId="AC0BDB463C6A487E82063D2FA05362EA">
    <w:name w:val="AC0BDB463C6A487E82063D2FA05362EA"/>
  </w:style>
  <w:style w:type="paragraph" w:customStyle="1" w:styleId="33E6BE6801DF4C6E8D5406D4EBB717F4">
    <w:name w:val="33E6BE6801DF4C6E8D5406D4EBB717F4"/>
  </w:style>
  <w:style w:type="paragraph" w:customStyle="1" w:styleId="0BEBEA42D8EA4D5AB89E63ED89D594F7">
    <w:name w:val="0BEBEA42D8EA4D5AB89E63ED89D594F7"/>
  </w:style>
  <w:style w:type="paragraph" w:customStyle="1" w:styleId="2A10B189AC4D4D9EB3089A98F9686280">
    <w:name w:val="2A10B189AC4D4D9EB3089A98F9686280"/>
  </w:style>
  <w:style w:type="paragraph" w:customStyle="1" w:styleId="51E8E3EDCB724210B48AB4A63BA8E72F">
    <w:name w:val="51E8E3EDCB724210B48AB4A63BA8E72F"/>
  </w:style>
  <w:style w:type="paragraph" w:customStyle="1" w:styleId="76FD999C8FA04415A40E04E2444D3C89">
    <w:name w:val="76FD999C8FA04415A40E04E2444D3C89"/>
  </w:style>
  <w:style w:type="paragraph" w:customStyle="1" w:styleId="477F1E399FFF4FBEAFD3DCB854AF6395">
    <w:name w:val="477F1E399FFF4FBEAFD3DCB854AF6395"/>
  </w:style>
  <w:style w:type="paragraph" w:customStyle="1" w:styleId="8444D96087F54646B14156AB284F3C7F">
    <w:name w:val="8444D96087F54646B14156AB284F3C7F"/>
  </w:style>
  <w:style w:type="paragraph" w:customStyle="1" w:styleId="A64ADC60C2EE44B7BA8C7CB69511FE73">
    <w:name w:val="A64ADC60C2EE44B7BA8C7CB69511FE73"/>
  </w:style>
  <w:style w:type="paragraph" w:customStyle="1" w:styleId="7F5A55A729F34EEEBB31BF91E014EC9C">
    <w:name w:val="7F5A55A729F34EEEBB31BF91E014EC9C"/>
  </w:style>
  <w:style w:type="paragraph" w:customStyle="1" w:styleId="D3BBF93415044964841D0F83D828CAB9">
    <w:name w:val="D3BBF93415044964841D0F83D828CAB9"/>
  </w:style>
  <w:style w:type="paragraph" w:customStyle="1" w:styleId="9C36D23AD93D4761A2F429B62D943821">
    <w:name w:val="9C36D23AD93D4761A2F429B62D94382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004E5088E234C069E0D9BDC0E016AF7">
    <w:name w:val="E004E5088E234C069E0D9BDC0E016AF7"/>
  </w:style>
  <w:style w:type="paragraph" w:customStyle="1" w:styleId="89427D674EE84E4287A1D5F12D4D323B">
    <w:name w:val="89427D674EE84E4287A1D5F12D4D323B"/>
  </w:style>
  <w:style w:type="paragraph" w:customStyle="1" w:styleId="7A5DB19974B04E7C9E6D9DCF858CF81D">
    <w:name w:val="7A5DB19974B04E7C9E6D9DCF858CF81D"/>
  </w:style>
  <w:style w:type="paragraph" w:customStyle="1" w:styleId="F4F8FBE185BB477F96406D28F08AC5AD">
    <w:name w:val="F4F8FBE185BB477F96406D28F08AC5AD"/>
  </w:style>
  <w:style w:type="paragraph" w:customStyle="1" w:styleId="532E1FFB0F734E04809391E5176F1D51">
    <w:name w:val="532E1FFB0F734E04809391E5176F1D51"/>
  </w:style>
  <w:style w:type="paragraph" w:customStyle="1" w:styleId="CADC0251E1784B27B42CFEC7A017E74D">
    <w:name w:val="CADC0251E1784B27B42CFEC7A017E74D"/>
  </w:style>
  <w:style w:type="paragraph" w:customStyle="1" w:styleId="5DFCA9D6A7B747EF8E7DB361CD887FE0">
    <w:name w:val="5DFCA9D6A7B747EF8E7DB361CD887FE0"/>
  </w:style>
  <w:style w:type="paragraph" w:customStyle="1" w:styleId="730F6E5CBD39495B850A5FDDC68A17FE">
    <w:name w:val="730F6E5CBD39495B850A5FDDC68A17FE"/>
  </w:style>
  <w:style w:type="paragraph" w:customStyle="1" w:styleId="01E6FC3EC1994E488533CA8FCB777005">
    <w:name w:val="01E6FC3EC1994E488533CA8FCB777005"/>
  </w:style>
  <w:style w:type="paragraph" w:customStyle="1" w:styleId="F16A1A3896CF433DAFCA49A540115306">
    <w:name w:val="F16A1A3896CF433DAFCA49A540115306"/>
  </w:style>
  <w:style w:type="paragraph" w:customStyle="1" w:styleId="BB694466B2AB433C9F3432271806B63F">
    <w:name w:val="BB694466B2AB433C9F3432271806B63F"/>
  </w:style>
  <w:style w:type="paragraph" w:customStyle="1" w:styleId="58BAE6A0D9274CB8AF13C1175D97C604">
    <w:name w:val="58BAE6A0D9274CB8AF13C1175D97C604"/>
  </w:style>
  <w:style w:type="paragraph" w:customStyle="1" w:styleId="D289418D6E0B4AF4B41948BA8F253224">
    <w:name w:val="D289418D6E0B4AF4B41948BA8F253224"/>
  </w:style>
  <w:style w:type="paragraph" w:customStyle="1" w:styleId="345AD2EC9C7D4CC38B2506060004CAB5">
    <w:name w:val="345AD2EC9C7D4CC38B2506060004CAB5"/>
  </w:style>
  <w:style w:type="paragraph" w:customStyle="1" w:styleId="8F95BF53D3AB4D5491083438538DF519">
    <w:name w:val="8F95BF53D3AB4D5491083438538DF519"/>
  </w:style>
  <w:style w:type="paragraph" w:customStyle="1" w:styleId="0161B5DAB3864B2B88DDDFB20BF43723">
    <w:name w:val="0161B5DAB3864B2B88DDDFB20BF43723"/>
  </w:style>
  <w:style w:type="paragraph" w:customStyle="1" w:styleId="79F0966CB3154D1185E0662ACB319BD3">
    <w:name w:val="79F0966CB3154D1185E0662ACB319BD3"/>
  </w:style>
  <w:style w:type="paragraph" w:customStyle="1" w:styleId="89C620F9395F4352B9368E05DA2D38D2">
    <w:name w:val="89C620F9395F4352B9368E05DA2D38D2"/>
  </w:style>
  <w:style w:type="paragraph" w:customStyle="1" w:styleId="D6355C38DB134000BF22F6A18105FF8E">
    <w:name w:val="D6355C38DB134000BF22F6A18105FF8E"/>
  </w:style>
  <w:style w:type="paragraph" w:customStyle="1" w:styleId="708C8C15B10B49D0834C5943CB9B38ED">
    <w:name w:val="708C8C15B10B49D0834C5943CB9B38ED"/>
  </w:style>
  <w:style w:type="paragraph" w:customStyle="1" w:styleId="2C09EB9B60BF40E687C8B43C5ACBFA70">
    <w:name w:val="2C09EB9B60BF40E687C8B43C5ACBFA70"/>
  </w:style>
  <w:style w:type="paragraph" w:customStyle="1" w:styleId="F4DDC03DD8684993BEAEF22CF84E38B8">
    <w:name w:val="F4DDC03DD8684993BEAEF22CF84E38B8"/>
  </w:style>
  <w:style w:type="paragraph" w:customStyle="1" w:styleId="63EAE012913E409786EA9633909BBF10">
    <w:name w:val="63EAE012913E409786EA9633909BBF10"/>
  </w:style>
  <w:style w:type="paragraph" w:customStyle="1" w:styleId="E2460D43E1AE42F682C36D879594D972">
    <w:name w:val="E2460D43E1AE42F682C36D879594D972"/>
  </w:style>
  <w:style w:type="paragraph" w:customStyle="1" w:styleId="C898DC20AFCB4986991CD30AEA4FC721">
    <w:name w:val="C898DC20AFCB4986991CD30AEA4FC721"/>
  </w:style>
  <w:style w:type="paragraph" w:customStyle="1" w:styleId="30F63F0C411E43B08C885CA892A6D7DD">
    <w:name w:val="30F63F0C411E43B08C885CA892A6D7DD"/>
  </w:style>
  <w:style w:type="paragraph" w:customStyle="1" w:styleId="382DBE056441462D9B511833479C9BD8">
    <w:name w:val="382DBE056441462D9B511833479C9BD8"/>
    <w:rsid w:val="008A3A97"/>
  </w:style>
  <w:style w:type="paragraph" w:customStyle="1" w:styleId="E8A36AA752844FFD9C549B915B063444">
    <w:name w:val="E8A36AA752844FFD9C549B915B063444"/>
    <w:rsid w:val="008A3A97"/>
  </w:style>
  <w:style w:type="paragraph" w:customStyle="1" w:styleId="4A20D37999CA4ADBA162D67EC001F9E0">
    <w:name w:val="4A20D37999CA4ADBA162D67EC001F9E0"/>
    <w:rsid w:val="008A3A97"/>
  </w:style>
  <w:style w:type="paragraph" w:customStyle="1" w:styleId="237EECA6FB54475FBDE1A425DA5FED36">
    <w:name w:val="237EECA6FB54475FBDE1A425DA5FED36"/>
    <w:rsid w:val="008A3A97"/>
  </w:style>
  <w:style w:type="paragraph" w:customStyle="1" w:styleId="A5DF6CA0D8BA420DB2DCD32E74B6CE9D">
    <w:name w:val="A5DF6CA0D8BA420DB2DCD32E74B6CE9D"/>
    <w:rsid w:val="008A3A97"/>
  </w:style>
  <w:style w:type="paragraph" w:customStyle="1" w:styleId="26E2023D20014962A2B3672685A9C276">
    <w:name w:val="26E2023D20014962A2B3672685A9C276"/>
    <w:rsid w:val="008A3A97"/>
  </w:style>
  <w:style w:type="paragraph" w:customStyle="1" w:styleId="CC20ABEC295F4D0E860F33FEF163E11D">
    <w:name w:val="CC20ABEC295F4D0E860F33FEF163E11D"/>
    <w:rsid w:val="008A3A97"/>
  </w:style>
  <w:style w:type="paragraph" w:customStyle="1" w:styleId="CB8C6824A0604A749AB827B9DDEDD740">
    <w:name w:val="CB8C6824A0604A749AB827B9DDEDD740"/>
    <w:rsid w:val="008A3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6F39-F342-42C3-AFD0-9546EF64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nchacko.official@gmail.com</dc:creator>
  <cp:keywords/>
  <dc:description/>
  <cp:lastModifiedBy>nchacko.official@gmail.com</cp:lastModifiedBy>
  <cp:revision>2</cp:revision>
  <cp:lastPrinted>2020-11-18T23:02:00Z</cp:lastPrinted>
  <dcterms:created xsi:type="dcterms:W3CDTF">2020-11-18T23:18:00Z</dcterms:created>
  <dcterms:modified xsi:type="dcterms:W3CDTF">2020-11-18T23:18:00Z</dcterms:modified>
  <cp:category/>
</cp:coreProperties>
</file>